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2023-10-11T21:59:26Z</dcterms:created>
  <dcterms:modified xsi:type="dcterms:W3CDTF">2023-10-11T21:59:26Z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