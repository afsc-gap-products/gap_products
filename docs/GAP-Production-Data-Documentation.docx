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2023-10-11T23:55:09Z</dcterms:created>
  <dcterms:modified xsi:type="dcterms:W3CDTF">2023-10-11T23:55:09Z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