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8"/>
    <w:bookmarkStart w:id="159" w:name="X79cad0b41ff5e23caf5fa3b7abf6c6571ac5093"/>
    <w:p>
      <w:pPr>
        <w:pStyle w:val="Heading2"/>
      </w:pPr>
      <w:r>
        <w:t xml:space="preserve">9.2 Ex. 2: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2024-02-12T19:46:28Z</dcterms:created>
  <dcterms:modified xsi:type="dcterms:W3CDTF">2024-02-12T19:46:28Z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